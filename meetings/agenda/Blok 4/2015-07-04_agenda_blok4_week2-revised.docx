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268" w:rsidRDefault="00663268">
      <w:r>
        <w:t>Agenda week 2</w:t>
      </w:r>
    </w:p>
    <w:tbl>
      <w:tblPr>
        <w:tblpPr w:leftFromText="180" w:rightFromText="180" w:vertAnchor="page" w:horzAnchor="page" w:tblpX="1810" w:tblpY="18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A0"/>
      </w:tblPr>
      <w:tblGrid>
        <w:gridCol w:w="3708"/>
        <w:gridCol w:w="807"/>
        <w:gridCol w:w="4258"/>
      </w:tblGrid>
      <w:tr w:rsidR="00663268" w:rsidRPr="003B4D1F">
        <w:tc>
          <w:tcPr>
            <w:tcW w:w="8773" w:type="dxa"/>
            <w:gridSpan w:val="3"/>
            <w:tcBorders>
              <w:top w:val="single" w:sz="4" w:space="0" w:color="auto"/>
            </w:tcBorders>
          </w:tcPr>
          <w:p w:rsidR="00663268" w:rsidRPr="003B4D1F" w:rsidRDefault="00663268" w:rsidP="003B4D1F">
            <w:pPr>
              <w:rPr>
                <w:lang w:val="en-GB"/>
              </w:rPr>
            </w:pPr>
            <w:r w:rsidRPr="003B4D1F">
              <w:rPr>
                <w:lang w:val="en-GB"/>
              </w:rPr>
              <w:t>Subject:</w:t>
            </w:r>
            <w:r>
              <w:rPr>
                <w:lang w:val="en-GB"/>
              </w:rPr>
              <w:t xml:space="preserve"> </w:t>
            </w:r>
            <w:r w:rsidRPr="003B4D1F">
              <w:rPr>
                <w:lang w:val="en-GB"/>
              </w:rPr>
              <w:t>Agenda Project PRO-Q2</w:t>
            </w:r>
          </w:p>
        </w:tc>
      </w:tr>
      <w:tr w:rsidR="00663268" w:rsidRPr="002D778B">
        <w:tc>
          <w:tcPr>
            <w:tcW w:w="4515" w:type="dxa"/>
            <w:gridSpan w:val="2"/>
          </w:tcPr>
          <w:p w:rsidR="00663268" w:rsidRPr="002D778B" w:rsidRDefault="00663268" w:rsidP="003B4D1F">
            <w:r w:rsidRPr="002D778B">
              <w:t>Date:</w:t>
            </w:r>
            <w:r>
              <w:t xml:space="preserve"> </w:t>
            </w:r>
            <w:r w:rsidRPr="002D778B">
              <w:t>7 May 2015</w:t>
            </w:r>
          </w:p>
        </w:tc>
        <w:tc>
          <w:tcPr>
            <w:tcW w:w="4258" w:type="dxa"/>
          </w:tcPr>
          <w:p w:rsidR="00663268" w:rsidRPr="002D778B" w:rsidRDefault="00663268" w:rsidP="00154FB1">
            <w:r w:rsidRPr="002D778B">
              <w:t>Time:</w:t>
            </w:r>
            <w:r>
              <w:t xml:space="preserve"> </w:t>
            </w:r>
            <w:r w:rsidRPr="002D778B">
              <w:t>10:30</w:t>
            </w:r>
          </w:p>
        </w:tc>
      </w:tr>
      <w:tr w:rsidR="00663268" w:rsidRPr="002D778B">
        <w:tc>
          <w:tcPr>
            <w:tcW w:w="8773" w:type="dxa"/>
            <w:gridSpan w:val="3"/>
          </w:tcPr>
          <w:p w:rsidR="00663268" w:rsidRPr="002D778B" w:rsidRDefault="00663268" w:rsidP="00A1223E">
            <w:r>
              <w:t>Venue</w:t>
            </w:r>
            <w:r w:rsidRPr="002D778B">
              <w:t>:</w:t>
            </w:r>
            <w:r>
              <w:t xml:space="preserve"> HHS TISD Room 2.021</w:t>
            </w:r>
          </w:p>
        </w:tc>
      </w:tr>
      <w:tr w:rsidR="00663268" w:rsidRPr="002D778B">
        <w:tc>
          <w:tcPr>
            <w:tcW w:w="4515" w:type="dxa"/>
            <w:gridSpan w:val="2"/>
          </w:tcPr>
          <w:p w:rsidR="00663268" w:rsidRPr="002D778B" w:rsidRDefault="00663268" w:rsidP="00A1223E">
            <w:r w:rsidRPr="002D778B">
              <w:t>Chairman:</w:t>
            </w:r>
            <w:r>
              <w:t xml:space="preserve"> </w:t>
            </w:r>
            <w:r w:rsidRPr="002D778B">
              <w:t>Daan Conijn</w:t>
            </w:r>
          </w:p>
        </w:tc>
        <w:tc>
          <w:tcPr>
            <w:tcW w:w="4258" w:type="dxa"/>
          </w:tcPr>
          <w:p w:rsidR="00663268" w:rsidRPr="002D778B" w:rsidRDefault="00663268" w:rsidP="00A1223E">
            <w:r w:rsidRPr="002D778B">
              <w:rPr>
                <w:rFonts w:eastAsia="Times New Roman" w:cs="Calibri"/>
                <w:sz w:val="22"/>
              </w:rPr>
              <w:t>Secretary:</w:t>
            </w:r>
            <w:r>
              <w:t xml:space="preserve"> </w:t>
            </w:r>
            <w:r w:rsidRPr="002D778B">
              <w:t>Andrew Lau</w:t>
            </w:r>
          </w:p>
        </w:tc>
      </w:tr>
      <w:tr w:rsidR="00663268" w:rsidRPr="002D778B">
        <w:tc>
          <w:tcPr>
            <w:tcW w:w="3708" w:type="dxa"/>
          </w:tcPr>
          <w:p w:rsidR="00663268" w:rsidRPr="002D778B" w:rsidRDefault="00663268" w:rsidP="002D778B">
            <w:r>
              <w:t>Participants</w:t>
            </w:r>
          </w:p>
        </w:tc>
        <w:tc>
          <w:tcPr>
            <w:tcW w:w="5065" w:type="dxa"/>
            <w:gridSpan w:val="2"/>
          </w:tcPr>
          <w:p w:rsidR="00663268" w:rsidRPr="002D778B" w:rsidRDefault="00663268" w:rsidP="002D778B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="Times New Roman" w:cs="Calibri"/>
              </w:rPr>
            </w:pPr>
            <w:r w:rsidRPr="002D778B">
              <w:rPr>
                <w:rFonts w:eastAsia="Times New Roman" w:cs="Calibri"/>
                <w:sz w:val="22"/>
              </w:rPr>
              <w:t>Kevin Oei</w:t>
            </w:r>
          </w:p>
          <w:p w:rsidR="00663268" w:rsidRPr="002D778B" w:rsidRDefault="00663268" w:rsidP="002D778B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="Times New Roman" w:cs="Calibri"/>
              </w:rPr>
            </w:pPr>
            <w:r w:rsidRPr="002D778B">
              <w:rPr>
                <w:rFonts w:eastAsia="Times New Roman" w:cs="Calibri"/>
                <w:sz w:val="22"/>
              </w:rPr>
              <w:t>Andrew Lau</w:t>
            </w:r>
          </w:p>
          <w:p w:rsidR="00663268" w:rsidRPr="002D778B" w:rsidRDefault="00663268" w:rsidP="002D778B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="Times New Roman" w:cs="Calibri"/>
              </w:rPr>
            </w:pPr>
            <w:r w:rsidRPr="002D778B">
              <w:rPr>
                <w:rFonts w:eastAsia="Times New Roman" w:cs="Calibri"/>
                <w:sz w:val="22"/>
              </w:rPr>
              <w:t>Koen van Vliet</w:t>
            </w:r>
          </w:p>
          <w:p w:rsidR="00663268" w:rsidRPr="002D778B" w:rsidRDefault="00663268" w:rsidP="002D778B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="Times New Roman" w:cs="Calibri"/>
              </w:rPr>
            </w:pPr>
            <w:r w:rsidRPr="002D778B">
              <w:rPr>
                <w:rFonts w:eastAsia="Times New Roman" w:cs="Calibri"/>
                <w:sz w:val="22"/>
              </w:rPr>
              <w:t>Daan Conijn</w:t>
            </w:r>
          </w:p>
          <w:p w:rsidR="00663268" w:rsidRPr="002D778B" w:rsidRDefault="00663268" w:rsidP="002D778B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="Times New Roman" w:cs="Calibri"/>
              </w:rPr>
            </w:pPr>
            <w:r w:rsidRPr="002D778B">
              <w:rPr>
                <w:rFonts w:eastAsia="Times New Roman" w:cs="Calibri"/>
                <w:sz w:val="22"/>
              </w:rPr>
              <w:t>Members of group 3</w:t>
            </w:r>
            <w:bookmarkStart w:id="0" w:name="_GoBack"/>
            <w:bookmarkEnd w:id="0"/>
          </w:p>
          <w:p w:rsidR="00663268" w:rsidRPr="002D778B" w:rsidRDefault="00663268" w:rsidP="002D778B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eastAsia="Times New Roman" w:cs="Calibri"/>
              </w:rPr>
            </w:pPr>
            <w:r w:rsidRPr="002D778B">
              <w:rPr>
                <w:rFonts w:eastAsia="Times New Roman" w:cs="Calibri"/>
                <w:sz w:val="22"/>
              </w:rPr>
              <w:t>Irma Laponder</w:t>
            </w:r>
          </w:p>
        </w:tc>
      </w:tr>
      <w:tr w:rsidR="00663268" w:rsidRPr="00A1223E">
        <w:tc>
          <w:tcPr>
            <w:tcW w:w="3708" w:type="dxa"/>
          </w:tcPr>
          <w:p w:rsidR="00663268" w:rsidRPr="00A1223E" w:rsidRDefault="00663268" w:rsidP="002D778B">
            <w:pPr>
              <w:rPr>
                <w:lang w:val="en-GB"/>
              </w:rPr>
            </w:pPr>
            <w:r w:rsidRPr="00A1223E">
              <w:rPr>
                <w:lang w:val="en-GB"/>
              </w:rPr>
              <w:t xml:space="preserve">1. </w:t>
            </w:r>
            <w:r>
              <w:rPr>
                <w:lang w:val="en-GB"/>
              </w:rPr>
              <w:t>Welcome / apologies for absence</w:t>
            </w:r>
          </w:p>
        </w:tc>
        <w:tc>
          <w:tcPr>
            <w:tcW w:w="5065" w:type="dxa"/>
            <w:gridSpan w:val="2"/>
          </w:tcPr>
          <w:p w:rsidR="00663268" w:rsidRPr="00A1223E" w:rsidRDefault="00663268" w:rsidP="002D778B">
            <w:pPr>
              <w:pStyle w:val="ListParagraph"/>
              <w:rPr>
                <w:lang w:val="en-GB"/>
              </w:rPr>
            </w:pPr>
          </w:p>
        </w:tc>
      </w:tr>
      <w:tr w:rsidR="00663268" w:rsidRPr="00A1223E">
        <w:tc>
          <w:tcPr>
            <w:tcW w:w="3708" w:type="dxa"/>
          </w:tcPr>
          <w:p w:rsidR="00663268" w:rsidRPr="00A1223E" w:rsidRDefault="00663268" w:rsidP="002D778B">
            <w:pPr>
              <w:rPr>
                <w:lang w:val="en-GB"/>
              </w:rPr>
            </w:pPr>
            <w:r>
              <w:rPr>
                <w:lang w:val="en-GB"/>
              </w:rPr>
              <w:t>2. Confirmation of the agenda</w:t>
            </w:r>
          </w:p>
        </w:tc>
        <w:tc>
          <w:tcPr>
            <w:tcW w:w="5065" w:type="dxa"/>
            <w:gridSpan w:val="2"/>
          </w:tcPr>
          <w:p w:rsidR="00663268" w:rsidRPr="00A1223E" w:rsidRDefault="00663268" w:rsidP="002D778B">
            <w:pPr>
              <w:pStyle w:val="ListParagraph"/>
              <w:rPr>
                <w:lang w:val="en-GB"/>
              </w:rPr>
            </w:pPr>
          </w:p>
        </w:tc>
      </w:tr>
      <w:tr w:rsidR="00663268" w:rsidRPr="00A1223E">
        <w:tc>
          <w:tcPr>
            <w:tcW w:w="3708" w:type="dxa"/>
          </w:tcPr>
          <w:p w:rsidR="00663268" w:rsidRDefault="00663268" w:rsidP="002D778B">
            <w:pPr>
              <w:rPr>
                <w:lang w:val="en-GB"/>
              </w:rPr>
            </w:pPr>
            <w:r>
              <w:rPr>
                <w:lang w:val="en-GB"/>
              </w:rPr>
              <w:t>3. Announcements</w:t>
            </w:r>
          </w:p>
        </w:tc>
        <w:tc>
          <w:tcPr>
            <w:tcW w:w="5065" w:type="dxa"/>
            <w:gridSpan w:val="2"/>
          </w:tcPr>
          <w:p w:rsidR="00663268" w:rsidRPr="00A1223E" w:rsidRDefault="00663268" w:rsidP="002D778B">
            <w:pPr>
              <w:pStyle w:val="ListParagraph"/>
              <w:rPr>
                <w:lang w:val="en-GB"/>
              </w:rPr>
            </w:pPr>
          </w:p>
        </w:tc>
      </w:tr>
      <w:tr w:rsidR="00663268" w:rsidRPr="00A1223E">
        <w:tc>
          <w:tcPr>
            <w:tcW w:w="3708" w:type="dxa"/>
          </w:tcPr>
          <w:p w:rsidR="00663268" w:rsidRPr="00A1223E" w:rsidRDefault="00663268" w:rsidP="002D778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Pr="00A1223E">
              <w:rPr>
                <w:lang w:val="en-GB"/>
              </w:rPr>
              <w:t>. BOM</w:t>
            </w:r>
          </w:p>
        </w:tc>
        <w:tc>
          <w:tcPr>
            <w:tcW w:w="5065" w:type="dxa"/>
            <w:gridSpan w:val="2"/>
          </w:tcPr>
          <w:p w:rsidR="00663268" w:rsidRPr="002D778B" w:rsidRDefault="00663268" w:rsidP="002D778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2D778B">
              <w:rPr>
                <w:lang w:val="en-US"/>
              </w:rPr>
              <w:t>When is the deadline</w:t>
            </w:r>
          </w:p>
          <w:p w:rsidR="00663268" w:rsidRPr="002D778B" w:rsidRDefault="00663268" w:rsidP="002D778B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2D778B">
              <w:rPr>
                <w:lang w:val="en-US"/>
              </w:rPr>
              <w:t>Do we have all the farnell codes?</w:t>
            </w:r>
          </w:p>
        </w:tc>
      </w:tr>
      <w:tr w:rsidR="00663268" w:rsidRPr="00A1223E">
        <w:trPr>
          <w:trHeight w:val="48"/>
        </w:trPr>
        <w:tc>
          <w:tcPr>
            <w:tcW w:w="3708" w:type="dxa"/>
          </w:tcPr>
          <w:p w:rsidR="00663268" w:rsidRPr="00A1223E" w:rsidRDefault="00663268" w:rsidP="002D778B">
            <w:pPr>
              <w:rPr>
                <w:lang w:val="en-GB"/>
              </w:rPr>
            </w:pPr>
            <w:r>
              <w:rPr>
                <w:lang w:val="en-GB"/>
              </w:rPr>
              <w:t>5. Task di</w:t>
            </w:r>
            <w:r w:rsidRPr="00A1223E">
              <w:rPr>
                <w:lang w:val="en-GB"/>
              </w:rPr>
              <w:t>stribution</w:t>
            </w:r>
          </w:p>
        </w:tc>
        <w:tc>
          <w:tcPr>
            <w:tcW w:w="5065" w:type="dxa"/>
            <w:gridSpan w:val="2"/>
          </w:tcPr>
          <w:p w:rsidR="00663268" w:rsidRPr="002D778B" w:rsidRDefault="00663268" w:rsidP="002D778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D778B">
              <w:rPr>
                <w:lang w:val="en-US"/>
              </w:rPr>
              <w:t>Analog parts</w:t>
            </w:r>
          </w:p>
          <w:p w:rsidR="00663268" w:rsidRPr="002D778B" w:rsidRDefault="00663268" w:rsidP="002D778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D778B">
              <w:rPr>
                <w:lang w:val="en-US"/>
              </w:rPr>
              <w:t>Digital parts</w:t>
            </w:r>
          </w:p>
          <w:p w:rsidR="00663268" w:rsidRPr="002D778B" w:rsidRDefault="00663268" w:rsidP="002D778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D778B">
              <w:rPr>
                <w:lang w:val="en-US"/>
              </w:rPr>
              <w:t>What if one group is finished with their part</w:t>
            </w:r>
          </w:p>
        </w:tc>
      </w:tr>
      <w:tr w:rsidR="00663268" w:rsidRPr="002D778B">
        <w:trPr>
          <w:trHeight w:val="48"/>
        </w:trPr>
        <w:tc>
          <w:tcPr>
            <w:tcW w:w="3708" w:type="dxa"/>
          </w:tcPr>
          <w:p w:rsidR="00663268" w:rsidRPr="002D778B" w:rsidRDefault="00663268" w:rsidP="002D778B">
            <w:pPr>
              <w:rPr>
                <w:rFonts w:eastAsia="Times New Roman"/>
                <w:color w:val="000000"/>
                <w:lang w:eastAsia="en-US"/>
              </w:rPr>
            </w:pPr>
            <w:r>
              <w:rPr>
                <w:rFonts w:eastAsia="Times New Roman"/>
                <w:color w:val="000000"/>
                <w:lang w:eastAsia="en-US"/>
              </w:rPr>
              <w:t>6</w:t>
            </w:r>
            <w:r w:rsidRPr="002D778B">
              <w:rPr>
                <w:rFonts w:eastAsia="Times New Roman"/>
                <w:color w:val="000000"/>
                <w:lang w:eastAsia="en-US"/>
              </w:rPr>
              <w:t xml:space="preserve">. </w:t>
            </w:r>
            <w:r>
              <w:rPr>
                <w:rFonts w:eastAsia="Times New Roman"/>
                <w:color w:val="000000"/>
                <w:lang w:eastAsia="en-US"/>
              </w:rPr>
              <w:t>Simulation software</w:t>
            </w:r>
          </w:p>
        </w:tc>
        <w:tc>
          <w:tcPr>
            <w:tcW w:w="5065" w:type="dxa"/>
            <w:gridSpan w:val="2"/>
          </w:tcPr>
          <w:p w:rsidR="00663268" w:rsidRPr="002D778B" w:rsidRDefault="00663268" w:rsidP="002D778B">
            <w:pPr>
              <w:pStyle w:val="ListParagraph"/>
              <w:numPr>
                <w:ilvl w:val="0"/>
                <w:numId w:val="7"/>
              </w:numPr>
            </w:pPr>
            <w:r>
              <w:t>NI Multi</w:t>
            </w:r>
            <w:r w:rsidRPr="002D778B">
              <w:t>sim</w:t>
            </w:r>
          </w:p>
          <w:p w:rsidR="00663268" w:rsidRPr="002D778B" w:rsidRDefault="00663268" w:rsidP="008D6906">
            <w:pPr>
              <w:pStyle w:val="ListParagraph"/>
              <w:numPr>
                <w:ilvl w:val="0"/>
                <w:numId w:val="7"/>
              </w:numPr>
            </w:pPr>
            <w:r w:rsidRPr="002D778B">
              <w:t>C</w:t>
            </w:r>
            <w:r>
              <w:t>aspoc</w:t>
            </w:r>
          </w:p>
          <w:p w:rsidR="00663268" w:rsidRPr="002D778B" w:rsidRDefault="00663268" w:rsidP="002D778B">
            <w:pPr>
              <w:pStyle w:val="ListParagraph"/>
              <w:numPr>
                <w:ilvl w:val="0"/>
                <w:numId w:val="7"/>
              </w:numPr>
            </w:pPr>
            <w:r w:rsidRPr="002D778B">
              <w:t>TINA-TI</w:t>
            </w:r>
          </w:p>
        </w:tc>
      </w:tr>
      <w:tr w:rsidR="00663268" w:rsidRPr="002D778B">
        <w:trPr>
          <w:trHeight w:val="48"/>
        </w:trPr>
        <w:tc>
          <w:tcPr>
            <w:tcW w:w="3708" w:type="dxa"/>
          </w:tcPr>
          <w:p w:rsidR="00663268" w:rsidRPr="002D778B" w:rsidRDefault="00663268" w:rsidP="002D778B">
            <w:pPr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7</w:t>
            </w:r>
            <w:r w:rsidRPr="002D778B">
              <w:rPr>
                <w:rFonts w:eastAsia="Times New Roman"/>
                <w:color w:val="000000"/>
                <w:lang w:val="en-US" w:eastAsia="en-US"/>
              </w:rPr>
              <w:t>. Deadlines</w:t>
            </w:r>
          </w:p>
        </w:tc>
        <w:tc>
          <w:tcPr>
            <w:tcW w:w="5065" w:type="dxa"/>
            <w:gridSpan w:val="2"/>
          </w:tcPr>
          <w:p w:rsidR="00663268" w:rsidRPr="002D778B" w:rsidRDefault="00663268" w:rsidP="002D778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D778B">
              <w:rPr>
                <w:lang w:val="en-US"/>
              </w:rPr>
              <w:t>Calculations</w:t>
            </w:r>
          </w:p>
          <w:p w:rsidR="00663268" w:rsidRPr="002D778B" w:rsidRDefault="00663268" w:rsidP="002D778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D778B">
              <w:rPr>
                <w:lang w:val="en-US"/>
              </w:rPr>
              <w:t>Simulations</w:t>
            </w:r>
          </w:p>
          <w:p w:rsidR="00663268" w:rsidRPr="002D778B" w:rsidRDefault="00663268" w:rsidP="002D778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D778B">
              <w:rPr>
                <w:lang w:val="en-US"/>
              </w:rPr>
              <w:t>Measurements</w:t>
            </w:r>
          </w:p>
          <w:p w:rsidR="00663268" w:rsidRPr="002D778B" w:rsidRDefault="00663268" w:rsidP="002D778B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D778B">
              <w:rPr>
                <w:lang w:val="en-US"/>
              </w:rPr>
              <w:t>Construction</w:t>
            </w:r>
          </w:p>
        </w:tc>
      </w:tr>
      <w:tr w:rsidR="00663268" w:rsidRPr="002D778B">
        <w:trPr>
          <w:trHeight w:val="48"/>
        </w:trPr>
        <w:tc>
          <w:tcPr>
            <w:tcW w:w="3708" w:type="dxa"/>
          </w:tcPr>
          <w:p w:rsidR="00663268" w:rsidRPr="002D778B" w:rsidRDefault="00663268" w:rsidP="002D778B">
            <w:pPr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8</w:t>
            </w:r>
            <w:r w:rsidRPr="002D778B">
              <w:rPr>
                <w:rFonts w:eastAsia="Times New Roman"/>
                <w:color w:val="000000"/>
                <w:lang w:val="en-US" w:eastAsia="en-US"/>
              </w:rPr>
              <w:t xml:space="preserve">. </w:t>
            </w:r>
            <w:r>
              <w:rPr>
                <w:rFonts w:eastAsia="Times New Roman"/>
                <w:color w:val="000000"/>
                <w:lang w:val="en-US" w:eastAsia="en-US"/>
              </w:rPr>
              <w:t>Questions and r</w:t>
            </w:r>
            <w:r w:rsidRPr="002D778B">
              <w:rPr>
                <w:rFonts w:eastAsia="Times New Roman"/>
                <w:color w:val="000000"/>
                <w:lang w:val="en-US" w:eastAsia="en-US"/>
              </w:rPr>
              <w:t>emarks</w:t>
            </w:r>
          </w:p>
        </w:tc>
        <w:tc>
          <w:tcPr>
            <w:tcW w:w="5065" w:type="dxa"/>
            <w:gridSpan w:val="2"/>
          </w:tcPr>
          <w:p w:rsidR="00663268" w:rsidRPr="002D778B" w:rsidRDefault="00663268" w:rsidP="002D778B">
            <w:pPr>
              <w:rPr>
                <w:lang w:val="en-US"/>
              </w:rPr>
            </w:pPr>
          </w:p>
        </w:tc>
      </w:tr>
      <w:tr w:rsidR="00663268" w:rsidRPr="00A1223E">
        <w:trPr>
          <w:trHeight w:val="129"/>
        </w:trPr>
        <w:tc>
          <w:tcPr>
            <w:tcW w:w="3708" w:type="dxa"/>
          </w:tcPr>
          <w:p w:rsidR="00663268" w:rsidRPr="002D778B" w:rsidRDefault="00663268" w:rsidP="002D778B">
            <w:pPr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9</w:t>
            </w:r>
            <w:r w:rsidRPr="002D778B">
              <w:rPr>
                <w:rFonts w:eastAsia="Times New Roman"/>
                <w:color w:val="000000"/>
                <w:lang w:val="en-US" w:eastAsia="en-US"/>
              </w:rPr>
              <w:t xml:space="preserve">. </w:t>
            </w:r>
            <w:r>
              <w:rPr>
                <w:rFonts w:eastAsia="Times New Roman"/>
                <w:color w:val="000000"/>
                <w:lang w:val="en-US" w:eastAsia="en-US"/>
              </w:rPr>
              <w:t>Date of next m</w:t>
            </w:r>
            <w:r w:rsidRPr="002D778B">
              <w:rPr>
                <w:rFonts w:eastAsia="Times New Roman"/>
                <w:color w:val="000000"/>
                <w:lang w:val="en-US" w:eastAsia="en-US"/>
              </w:rPr>
              <w:t>eeting</w:t>
            </w:r>
          </w:p>
        </w:tc>
        <w:tc>
          <w:tcPr>
            <w:tcW w:w="5065" w:type="dxa"/>
            <w:gridSpan w:val="2"/>
          </w:tcPr>
          <w:p w:rsidR="00663268" w:rsidRPr="002D778B" w:rsidRDefault="00663268" w:rsidP="002D778B">
            <w:pPr>
              <w:rPr>
                <w:lang w:val="en-US"/>
              </w:rPr>
            </w:pPr>
          </w:p>
        </w:tc>
      </w:tr>
      <w:tr w:rsidR="00663268" w:rsidRPr="002D778B">
        <w:trPr>
          <w:trHeight w:val="129"/>
        </w:trPr>
        <w:tc>
          <w:tcPr>
            <w:tcW w:w="3708" w:type="dxa"/>
            <w:tcBorders>
              <w:bottom w:val="single" w:sz="4" w:space="0" w:color="auto"/>
            </w:tcBorders>
          </w:tcPr>
          <w:p w:rsidR="00663268" w:rsidRPr="002D778B" w:rsidRDefault="00663268" w:rsidP="002D778B">
            <w:pPr>
              <w:rPr>
                <w:rFonts w:eastAsia="Times New Roman"/>
                <w:color w:val="000000"/>
                <w:lang w:val="en-US" w:eastAsia="en-US"/>
              </w:rPr>
            </w:pPr>
            <w:r>
              <w:rPr>
                <w:rFonts w:eastAsia="Times New Roman"/>
                <w:color w:val="000000"/>
                <w:lang w:val="en-US" w:eastAsia="en-US"/>
              </w:rPr>
              <w:t>10</w:t>
            </w:r>
            <w:r w:rsidRPr="002D778B">
              <w:rPr>
                <w:rFonts w:eastAsia="Times New Roman"/>
                <w:color w:val="000000"/>
                <w:lang w:val="en-US" w:eastAsia="en-US"/>
              </w:rPr>
              <w:t xml:space="preserve">. </w:t>
            </w:r>
            <w:r>
              <w:rPr>
                <w:rFonts w:eastAsia="Times New Roman"/>
                <w:color w:val="000000"/>
                <w:lang w:val="en-US" w:eastAsia="en-US"/>
              </w:rPr>
              <w:t>Closing</w:t>
            </w:r>
          </w:p>
        </w:tc>
        <w:tc>
          <w:tcPr>
            <w:tcW w:w="5065" w:type="dxa"/>
            <w:gridSpan w:val="2"/>
            <w:tcBorders>
              <w:bottom w:val="single" w:sz="4" w:space="0" w:color="auto"/>
            </w:tcBorders>
          </w:tcPr>
          <w:p w:rsidR="00663268" w:rsidRPr="002D778B" w:rsidRDefault="00663268" w:rsidP="002D778B">
            <w:pPr>
              <w:rPr>
                <w:lang w:val="en-US"/>
              </w:rPr>
            </w:pPr>
          </w:p>
        </w:tc>
      </w:tr>
    </w:tbl>
    <w:p w:rsidR="00663268" w:rsidRPr="00E51BF5" w:rsidRDefault="00663268" w:rsidP="00745CD0">
      <w:pPr>
        <w:rPr>
          <w:lang w:val="en-US"/>
        </w:rPr>
      </w:pPr>
    </w:p>
    <w:sectPr w:rsidR="00663268" w:rsidRPr="00E51BF5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1428E6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486362A"/>
    <w:multiLevelType w:val="multilevel"/>
    <w:tmpl w:val="54D8520E"/>
    <w:lvl w:ilvl="0">
      <w:start w:val="1"/>
      <w:numFmt w:val="decimal"/>
      <w:lvlText w:val="%1."/>
      <w:lvlJc w:val="left"/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43D346A2"/>
    <w:multiLevelType w:val="hybridMultilevel"/>
    <w:tmpl w:val="E4B23AD8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2BC2EE4"/>
    <w:multiLevelType w:val="hybridMultilevel"/>
    <w:tmpl w:val="30D2580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CE7E5E"/>
    <w:multiLevelType w:val="hybridMultilevel"/>
    <w:tmpl w:val="84B48E98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64E62"/>
    <w:multiLevelType w:val="hybridMultilevel"/>
    <w:tmpl w:val="B82C0EC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C10C48"/>
    <w:multiLevelType w:val="hybridMultilevel"/>
    <w:tmpl w:val="C66E18F8"/>
    <w:lvl w:ilvl="0" w:tplc="DD6893DA">
      <w:start w:val="9"/>
      <w:numFmt w:val="bullet"/>
      <w:lvlText w:val="-"/>
      <w:lvlJc w:val="left"/>
      <w:pPr>
        <w:ind w:left="1080" w:hanging="360"/>
      </w:pPr>
      <w:rPr>
        <w:rFonts w:ascii="Calibri" w:eastAsia="MS Mincho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4317"/>
    <w:rsid w:val="000D13FC"/>
    <w:rsid w:val="00154FB1"/>
    <w:rsid w:val="00157286"/>
    <w:rsid w:val="0016275E"/>
    <w:rsid w:val="001A015E"/>
    <w:rsid w:val="002A3335"/>
    <w:rsid w:val="002B0D5D"/>
    <w:rsid w:val="002B3683"/>
    <w:rsid w:val="002B713F"/>
    <w:rsid w:val="002D5844"/>
    <w:rsid w:val="002D778B"/>
    <w:rsid w:val="00367C31"/>
    <w:rsid w:val="003B4D1F"/>
    <w:rsid w:val="00427418"/>
    <w:rsid w:val="004337D5"/>
    <w:rsid w:val="004875CC"/>
    <w:rsid w:val="004A72D9"/>
    <w:rsid w:val="004E0BB6"/>
    <w:rsid w:val="005061BB"/>
    <w:rsid w:val="005B178A"/>
    <w:rsid w:val="005B42F1"/>
    <w:rsid w:val="00663268"/>
    <w:rsid w:val="00677C22"/>
    <w:rsid w:val="006820D6"/>
    <w:rsid w:val="006B270D"/>
    <w:rsid w:val="00707A5B"/>
    <w:rsid w:val="00734D38"/>
    <w:rsid w:val="00735478"/>
    <w:rsid w:val="007366AB"/>
    <w:rsid w:val="00745CD0"/>
    <w:rsid w:val="008071A7"/>
    <w:rsid w:val="00817A1D"/>
    <w:rsid w:val="008934FD"/>
    <w:rsid w:val="008B296B"/>
    <w:rsid w:val="008D1655"/>
    <w:rsid w:val="008D6906"/>
    <w:rsid w:val="009059A0"/>
    <w:rsid w:val="0092074D"/>
    <w:rsid w:val="00946E14"/>
    <w:rsid w:val="009677D5"/>
    <w:rsid w:val="00A1223E"/>
    <w:rsid w:val="00A86A18"/>
    <w:rsid w:val="00AB0B04"/>
    <w:rsid w:val="00AB60D2"/>
    <w:rsid w:val="00B62F9F"/>
    <w:rsid w:val="00B94317"/>
    <w:rsid w:val="00BD79F8"/>
    <w:rsid w:val="00CD31A3"/>
    <w:rsid w:val="00CD3EBF"/>
    <w:rsid w:val="00CF5D0E"/>
    <w:rsid w:val="00D312E4"/>
    <w:rsid w:val="00D65643"/>
    <w:rsid w:val="00DA1CD7"/>
    <w:rsid w:val="00DD0255"/>
    <w:rsid w:val="00DD3C45"/>
    <w:rsid w:val="00E06412"/>
    <w:rsid w:val="00E51BF5"/>
    <w:rsid w:val="00E876B4"/>
    <w:rsid w:val="00ED27EF"/>
    <w:rsid w:val="00F77DC8"/>
    <w:rsid w:val="00FB6BD4"/>
    <w:rsid w:val="00FD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nl-NL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317"/>
    <w:rPr>
      <w:rFonts w:eastAsia="MS Mincho"/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94317"/>
    <w:rPr>
      <w:rFonts w:eastAsia="MS Mincho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943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103</Words>
  <Characters>571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week 2</dc:title>
  <dc:subject/>
  <dc:creator>A.Dawani</dc:creator>
  <cp:keywords/>
  <dc:description/>
  <cp:lastModifiedBy>kevin.alterative@gmail.com</cp:lastModifiedBy>
  <cp:revision>13</cp:revision>
  <dcterms:created xsi:type="dcterms:W3CDTF">2015-05-07T09:34:00Z</dcterms:created>
  <dcterms:modified xsi:type="dcterms:W3CDTF">2015-05-07T09:47:00Z</dcterms:modified>
</cp:coreProperties>
</file>